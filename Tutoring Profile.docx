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EFA" w:rsidRDefault="00251C72">
      <w:r>
        <w:t>Tutoring Profile</w:t>
      </w:r>
    </w:p>
    <w:p w:rsidR="00251C72" w:rsidRDefault="00251C72"/>
    <w:p w:rsidR="00C2633A" w:rsidRPr="00C2633A" w:rsidRDefault="00251C72" w:rsidP="00C2633A">
      <w:pPr>
        <w:pStyle w:val="ListParagraph"/>
        <w:numPr>
          <w:ilvl w:val="0"/>
          <w:numId w:val="1"/>
        </w:numPr>
      </w:pPr>
      <w:r>
        <w:t xml:space="preserve">I have 9 years of experience professional experience in Java/j2ee </w:t>
      </w:r>
      <w:r>
        <w:t xml:space="preserve">stack. Currently I act as a </w:t>
      </w:r>
      <w:r w:rsidRPr="00542C6F">
        <w:rPr>
          <w:b/>
        </w:rPr>
        <w:t>Technical Leader</w:t>
      </w:r>
      <w:r>
        <w:t xml:space="preserve"> in </w:t>
      </w:r>
      <w:r w:rsidRPr="00542C6F">
        <w:rPr>
          <w:b/>
        </w:rPr>
        <w:t>IBM</w:t>
      </w:r>
      <w:r>
        <w:t>.  I</w:t>
      </w:r>
      <w:r>
        <w:t xml:space="preserve"> </w:t>
      </w:r>
      <w:r>
        <w:t xml:space="preserve">believe sharing knowledge is fun. I want to share my </w:t>
      </w:r>
      <w:r w:rsidRPr="00542C6F">
        <w:rPr>
          <w:b/>
        </w:rPr>
        <w:t>professional experience</w:t>
      </w:r>
      <w:r>
        <w:t xml:space="preserve"> in Software development and designing thinking to all who likes Software development or wants to be a developer. I am a </w:t>
      </w:r>
      <w:r w:rsidRPr="00542C6F">
        <w:rPr>
          <w:b/>
        </w:rPr>
        <w:t>java maniac,</w:t>
      </w:r>
      <w:r>
        <w:t xml:space="preserve"> </w:t>
      </w:r>
      <w:r w:rsidRPr="00A228C5">
        <w:rPr>
          <w:b/>
        </w:rPr>
        <w:t>Love to write article on</w:t>
      </w:r>
      <w:r>
        <w:t xml:space="preserve"> </w:t>
      </w:r>
      <w:proofErr w:type="gramStart"/>
      <w:r w:rsidRPr="00A228C5">
        <w:rPr>
          <w:b/>
        </w:rPr>
        <w:t>Java,J</w:t>
      </w:r>
      <w:proofErr w:type="gramEnd"/>
      <w:r w:rsidRPr="00A228C5">
        <w:rPr>
          <w:b/>
        </w:rPr>
        <w:t xml:space="preserve">2ee,SDLC,Agile,Microservices,Devops,CI,CD,Design Pattern, Art of </w:t>
      </w:r>
      <w:r w:rsidR="00A228C5" w:rsidRPr="00A228C5">
        <w:rPr>
          <w:b/>
        </w:rPr>
        <w:t>Architecture</w:t>
      </w:r>
      <w:r w:rsidRPr="00A228C5">
        <w:rPr>
          <w:b/>
        </w:rPr>
        <w:t xml:space="preserve"> etc.  I am maintaining a blog on Java/J2ee and cutting-edge </w:t>
      </w:r>
      <w:r w:rsidR="00A228C5">
        <w:rPr>
          <w:b/>
        </w:rPr>
        <w:t>technology,</w:t>
      </w:r>
      <w:r w:rsidRPr="00A228C5">
        <w:rPr>
          <w:b/>
        </w:rPr>
        <w:t xml:space="preserve"> </w:t>
      </w:r>
      <w:hyperlink r:id="rId6" w:history="1">
        <w:r w:rsidR="00A228C5" w:rsidRPr="0043635E">
          <w:rPr>
            <w:rStyle w:val="Hyperlink"/>
            <w:b/>
          </w:rPr>
          <w:t>http://javaonfly.blogspot.in/</w:t>
        </w:r>
      </w:hyperlink>
      <w:r w:rsidR="00A228C5">
        <w:rPr>
          <w:b/>
        </w:rPr>
        <w:t xml:space="preserve"> </w:t>
      </w:r>
      <w:r w:rsidR="00C2633A">
        <w:rPr>
          <w:b/>
        </w:rPr>
        <w:t>Java lovers can follow this blog and reach me out.</w:t>
      </w:r>
      <w:r w:rsidR="00C2633A">
        <w:rPr>
          <w:b/>
        </w:rPr>
        <w:t xml:space="preserve"> Apart from that I am a</w:t>
      </w:r>
      <w:r w:rsidRPr="00A228C5">
        <w:rPr>
          <w:b/>
        </w:rPr>
        <w:t xml:space="preserve"> regular writer </w:t>
      </w:r>
      <w:r w:rsidR="00C2633A">
        <w:rPr>
          <w:b/>
        </w:rPr>
        <w:t xml:space="preserve">on </w:t>
      </w:r>
      <w:proofErr w:type="spellStart"/>
      <w:r w:rsidR="00C2633A" w:rsidRPr="00A228C5">
        <w:rPr>
          <w:b/>
        </w:rPr>
        <w:t>DZone</w:t>
      </w:r>
      <w:proofErr w:type="spellEnd"/>
      <w:r w:rsidRPr="00A228C5">
        <w:rPr>
          <w:b/>
        </w:rPr>
        <w:t>.</w:t>
      </w:r>
      <w:r w:rsidR="00A228C5">
        <w:rPr>
          <w:b/>
        </w:rPr>
        <w:t xml:space="preserve"> </w:t>
      </w:r>
      <w:r w:rsidR="00C2633A">
        <w:rPr>
          <w:b/>
          <w:i/>
        </w:rPr>
        <w:t>98% percentile Holder in Site TECHGIG</w:t>
      </w:r>
      <w:r w:rsidR="00C2633A">
        <w:rPr>
          <w:b/>
          <w:i/>
        </w:rPr>
        <w:t xml:space="preserve"> Online java coding Competition</w:t>
      </w:r>
    </w:p>
    <w:p w:rsidR="00251C72" w:rsidRDefault="00251C72" w:rsidP="00251C72">
      <w:pPr>
        <w:rPr>
          <w:b/>
        </w:rPr>
      </w:pPr>
    </w:p>
    <w:p w:rsidR="00A228C5" w:rsidRDefault="00A228C5" w:rsidP="00251C72">
      <w:pPr>
        <w:rPr>
          <w:b/>
        </w:rPr>
      </w:pPr>
    </w:p>
    <w:p w:rsidR="00A228C5" w:rsidRDefault="00A228C5" w:rsidP="00251C72">
      <w:pPr>
        <w:rPr>
          <w:rFonts w:ascii="Lucida Sans Unicode" w:hAnsi="Lucida Sans Unicode" w:cs="Lucida Sans Unicode"/>
          <w:b/>
          <w:color w:val="000000"/>
          <w:sz w:val="20"/>
          <w:szCs w:val="20"/>
          <w:shd w:val="clear" w:color="auto" w:fill="FFFFFF"/>
        </w:rPr>
      </w:pPr>
      <w:r w:rsidRPr="00A228C5">
        <w:rPr>
          <w:rFonts w:ascii="Lucida Sans Unicode" w:hAnsi="Lucida Sans Unicode" w:cs="Lucida Sans Unicode"/>
          <w:b/>
          <w:color w:val="000000"/>
          <w:sz w:val="20"/>
          <w:szCs w:val="20"/>
          <w:shd w:val="clear" w:color="auto" w:fill="FFFFFF"/>
        </w:rPr>
        <w:t>I enjoy teaching and am considered to have a caring approach and I try to make sure that learning takes place in a relaxed but studious situation.</w:t>
      </w:r>
      <w:r>
        <w:rPr>
          <w:rFonts w:ascii="Lucida Sans Unicode" w:hAnsi="Lucida Sans Unicode" w:cs="Lucida Sans Unicode"/>
          <w:b/>
          <w:color w:val="000000"/>
          <w:sz w:val="20"/>
          <w:szCs w:val="20"/>
          <w:shd w:val="clear" w:color="auto" w:fill="FFFFFF"/>
        </w:rPr>
        <w:t xml:space="preserve"> Teaching is an Art it should like telling a story to student, giving real life example, feeding actual logic rather than dictating the same.</w:t>
      </w:r>
    </w:p>
    <w:p w:rsidR="00A228C5" w:rsidRDefault="00A228C5" w:rsidP="00251C72">
      <w:pPr>
        <w:rPr>
          <w:rFonts w:ascii="Lucida Sans Unicode" w:hAnsi="Lucida Sans Unicode" w:cs="Lucida Sans Unicode"/>
          <w:b/>
          <w:color w:val="000000"/>
          <w:sz w:val="20"/>
          <w:szCs w:val="20"/>
          <w:shd w:val="clear" w:color="auto" w:fill="FFFFFF"/>
        </w:rPr>
      </w:pPr>
    </w:p>
    <w:p w:rsidR="00A228C5" w:rsidRPr="00C2633A" w:rsidRDefault="00A228C5" w:rsidP="00251C72">
      <w:pPr>
        <w:rPr>
          <w:rFonts w:ascii="Lucida Sans Unicode" w:hAnsi="Lucida Sans Unicode" w:cs="Lucida Sans Unicode"/>
          <w:b/>
          <w:i/>
          <w:color w:val="4472C4" w:themeColor="accent5"/>
          <w:sz w:val="20"/>
          <w:szCs w:val="20"/>
          <w:shd w:val="clear" w:color="auto" w:fill="FFFFFF"/>
        </w:rPr>
      </w:pPr>
      <w:proofErr w:type="gramStart"/>
      <w:r w:rsidRPr="00C2633A">
        <w:rPr>
          <w:rFonts w:ascii="Lucida Sans Unicode" w:hAnsi="Lucida Sans Unicode" w:cs="Lucida Sans Unicode"/>
          <w:b/>
          <w:i/>
          <w:color w:val="4472C4" w:themeColor="accent5"/>
          <w:sz w:val="20"/>
          <w:szCs w:val="20"/>
          <w:shd w:val="clear" w:color="auto" w:fill="FFFFFF"/>
        </w:rPr>
        <w:t>N.B :</w:t>
      </w:r>
      <w:proofErr w:type="gramEnd"/>
      <w:r w:rsidRPr="00C2633A">
        <w:rPr>
          <w:rFonts w:ascii="Lucida Sans Unicode" w:hAnsi="Lucida Sans Unicode" w:cs="Lucida Sans Unicode"/>
          <w:b/>
          <w:i/>
          <w:color w:val="4472C4" w:themeColor="accent5"/>
          <w:sz w:val="20"/>
          <w:szCs w:val="20"/>
          <w:shd w:val="clear" w:color="auto" w:fill="FFFFFF"/>
        </w:rPr>
        <w:t xml:space="preserve">  Time to time I provide  seminars on various topics like java/J2ee,Agile,Microservices,Devops,Design a Software, Architecture talk etc. Seminar is absolutely free to attend/Know (date and venue or online credentials</w:t>
      </w:r>
      <w:proofErr w:type="gramStart"/>
      <w:r w:rsidRPr="00C2633A">
        <w:rPr>
          <w:rFonts w:ascii="Lucida Sans Unicode" w:hAnsi="Lucida Sans Unicode" w:cs="Lucida Sans Unicode"/>
          <w:b/>
          <w:i/>
          <w:color w:val="4472C4" w:themeColor="accent5"/>
          <w:sz w:val="20"/>
          <w:szCs w:val="20"/>
          <w:shd w:val="clear" w:color="auto" w:fill="FFFFFF"/>
        </w:rPr>
        <w:t>) ,</w:t>
      </w:r>
      <w:proofErr w:type="gramEnd"/>
      <w:r w:rsidRPr="00C2633A">
        <w:rPr>
          <w:rFonts w:ascii="Lucida Sans Unicode" w:hAnsi="Lucida Sans Unicode" w:cs="Lucida Sans Unicode"/>
          <w:b/>
          <w:i/>
          <w:color w:val="4472C4" w:themeColor="accent5"/>
          <w:sz w:val="20"/>
          <w:szCs w:val="20"/>
          <w:shd w:val="clear" w:color="auto" w:fill="FFFFFF"/>
        </w:rPr>
        <w:t xml:space="preserve"> One can follow my Facebook page </w:t>
      </w:r>
      <w:hyperlink r:id="rId7" w:history="1">
        <w:r w:rsidRPr="00C2633A">
          <w:rPr>
            <w:rStyle w:val="Hyperlink"/>
            <w:rFonts w:ascii="Lucida Sans Unicode" w:hAnsi="Lucida Sans Unicode" w:cs="Lucida Sans Unicode"/>
            <w:b/>
            <w:i/>
            <w:color w:val="4472C4" w:themeColor="accent5"/>
            <w:sz w:val="20"/>
            <w:szCs w:val="20"/>
            <w:shd w:val="clear" w:color="auto" w:fill="FFFFFF"/>
          </w:rPr>
          <w:t>https://www.facebook.com/artofjavaprog/</w:t>
        </w:r>
      </w:hyperlink>
      <w:r w:rsidRPr="00C2633A">
        <w:rPr>
          <w:rFonts w:ascii="Lucida Sans Unicode" w:hAnsi="Lucida Sans Unicode" w:cs="Lucida Sans Unicode"/>
          <w:b/>
          <w:i/>
          <w:color w:val="4472C4" w:themeColor="accent5"/>
          <w:sz w:val="20"/>
          <w:szCs w:val="20"/>
          <w:shd w:val="clear" w:color="auto" w:fill="FFFFFF"/>
        </w:rPr>
        <w:t xml:space="preserve"> .</w:t>
      </w:r>
    </w:p>
    <w:p w:rsidR="00542C6F" w:rsidRPr="00C2633A" w:rsidRDefault="00542C6F" w:rsidP="00251C72">
      <w:pPr>
        <w:rPr>
          <w:rFonts w:ascii="Lucida Sans Unicode" w:hAnsi="Lucida Sans Unicode" w:cs="Lucida Sans Unicode"/>
          <w:b/>
          <w:i/>
          <w:color w:val="000000"/>
          <w:sz w:val="20"/>
          <w:szCs w:val="20"/>
          <w:shd w:val="clear" w:color="auto" w:fill="FFFFFF"/>
        </w:rPr>
      </w:pPr>
    </w:p>
    <w:p w:rsidR="00D7443E" w:rsidRDefault="00542C6F" w:rsidP="00542C6F">
      <w:pPr>
        <w:ind w:left="360"/>
        <w:rPr>
          <w:b/>
          <w:i/>
          <w:color w:val="ED7D31" w:themeColor="accent2"/>
        </w:rPr>
      </w:pPr>
      <w:r w:rsidRPr="00C2633A">
        <w:rPr>
          <w:b/>
          <w:i/>
          <w:color w:val="ED7D31" w:themeColor="accent2"/>
        </w:rPr>
        <w:t xml:space="preserve">I love to share my knowledge so I am open to teach one-to-one or group classes.  I prefer Skype or Google hangout as online tutoring tool. </w:t>
      </w:r>
    </w:p>
    <w:p w:rsidR="00D7443E" w:rsidRPr="00C2633A" w:rsidRDefault="00D7443E" w:rsidP="00542C6F">
      <w:pPr>
        <w:ind w:left="360"/>
        <w:rPr>
          <w:b/>
          <w:i/>
          <w:color w:val="ED7D31" w:themeColor="accent2"/>
        </w:rPr>
      </w:pPr>
    </w:p>
    <w:p w:rsidR="00542C6F" w:rsidRDefault="00542C6F" w:rsidP="00251C72">
      <w:pPr>
        <w:rPr>
          <w:rFonts w:ascii="Lucida Sans Unicode" w:hAnsi="Lucida Sans Unicode" w:cs="Lucida Sans Unicode"/>
          <w:b/>
          <w:color w:val="000000"/>
          <w:sz w:val="20"/>
          <w:szCs w:val="20"/>
          <w:shd w:val="clear" w:color="auto" w:fill="FFFFFF"/>
        </w:rPr>
      </w:pPr>
    </w:p>
    <w:p w:rsidR="00542C6F" w:rsidRPr="00A228C5" w:rsidRDefault="00542C6F" w:rsidP="00251C72">
      <w:pPr>
        <w:rPr>
          <w:b/>
        </w:rPr>
      </w:pPr>
    </w:p>
    <w:p w:rsidR="00A228C5" w:rsidRPr="00A228C5" w:rsidRDefault="00A228C5" w:rsidP="00251C72">
      <w:pPr>
        <w:rPr>
          <w:b/>
        </w:rPr>
      </w:pPr>
    </w:p>
    <w:p w:rsidR="00A228C5" w:rsidRPr="00C2633A" w:rsidRDefault="00542C6F" w:rsidP="00251C72">
      <w:pPr>
        <w:rPr>
          <w:b/>
        </w:rPr>
      </w:pPr>
      <w:r w:rsidRPr="00C2633A">
        <w:rPr>
          <w:b/>
        </w:rPr>
        <w:t xml:space="preserve">About Me: </w:t>
      </w:r>
    </w:p>
    <w:p w:rsidR="00542C6F" w:rsidRDefault="00542C6F" w:rsidP="00251C72"/>
    <w:p w:rsidR="00542C6F" w:rsidRDefault="00251C72" w:rsidP="00251C72">
      <w:r>
        <w:t xml:space="preserve">I am </w:t>
      </w:r>
      <w:proofErr w:type="spellStart"/>
      <w:proofErr w:type="gramStart"/>
      <w:r>
        <w:t>B</w:t>
      </w:r>
      <w:r w:rsidR="00C2633A">
        <w:t>.</w:t>
      </w:r>
      <w:r>
        <w:t>Tech</w:t>
      </w:r>
      <w:proofErr w:type="spellEnd"/>
      <w:proofErr w:type="gramEnd"/>
      <w:r>
        <w:t xml:space="preserve"> in</w:t>
      </w:r>
      <w:r w:rsidR="00542C6F">
        <w:t xml:space="preserve"> </w:t>
      </w:r>
      <w:r>
        <w:t xml:space="preserve">CSE and currently work for IBM as a Technical leader. I have </w:t>
      </w:r>
      <w:r w:rsidR="00542C6F">
        <w:t>intense</w:t>
      </w:r>
      <w:r>
        <w:t xml:space="preserve"> knowledge in Media &amp; </w:t>
      </w:r>
      <w:r w:rsidR="00C2633A">
        <w:t>Entertainment</w:t>
      </w:r>
      <w:r>
        <w:t xml:space="preserve"> domain.</w:t>
      </w:r>
      <w:r w:rsidR="00542C6F">
        <w:t xml:space="preserve"> </w:t>
      </w:r>
      <w:r w:rsidR="00D7443E">
        <w:t xml:space="preserve"> A photographer and java maniac.</w:t>
      </w:r>
    </w:p>
    <w:p w:rsidR="00542C6F" w:rsidRDefault="00542C6F" w:rsidP="00251C72"/>
    <w:p w:rsidR="00542C6F" w:rsidRDefault="00542C6F" w:rsidP="00251C72">
      <w:r w:rsidRPr="00542C6F">
        <w:rPr>
          <w:b/>
        </w:rPr>
        <w:t>Achievement</w:t>
      </w:r>
      <w:r>
        <w:t xml:space="preserve">: </w:t>
      </w:r>
    </w:p>
    <w:p w:rsidR="000830BC" w:rsidRDefault="000830BC" w:rsidP="000830BC"/>
    <w:p w:rsidR="000830BC" w:rsidRPr="00D7443E" w:rsidRDefault="000830BC" w:rsidP="000830BC">
      <w:pPr>
        <w:rPr>
          <w:b/>
          <w:i/>
        </w:rPr>
      </w:pPr>
      <w:r w:rsidRPr="00D7443E">
        <w:rPr>
          <w:b/>
          <w:i/>
        </w:rPr>
        <w:t>Wrote an E-book on.</w:t>
      </w:r>
    </w:p>
    <w:p w:rsidR="000830BC" w:rsidRPr="00D7443E" w:rsidRDefault="000830BC" w:rsidP="000830BC">
      <w:pPr>
        <w:pStyle w:val="ListParagraph"/>
        <w:numPr>
          <w:ilvl w:val="0"/>
          <w:numId w:val="7"/>
        </w:numPr>
      </w:pPr>
      <w:r>
        <w:t xml:space="preserve">I am a </w:t>
      </w:r>
      <w:r w:rsidRPr="000830BC">
        <w:rPr>
          <w:b/>
        </w:rPr>
        <w:t>JAVA</w:t>
      </w:r>
      <w:r>
        <w:t xml:space="preserve"> </w:t>
      </w:r>
      <w:r w:rsidRPr="000830BC">
        <w:rPr>
          <w:b/>
        </w:rPr>
        <w:t>SME</w:t>
      </w:r>
      <w:r>
        <w:t xml:space="preserve"> (Subject matter Expert) in </w:t>
      </w:r>
      <w:r w:rsidRPr="000830BC">
        <w:rPr>
          <w:b/>
        </w:rPr>
        <w:t>IBM</w:t>
      </w:r>
    </w:p>
    <w:p w:rsidR="000830BC" w:rsidRDefault="000830BC" w:rsidP="000830BC">
      <w:pPr>
        <w:pStyle w:val="ListParagraph"/>
        <w:numPr>
          <w:ilvl w:val="0"/>
          <w:numId w:val="7"/>
        </w:numPr>
      </w:pPr>
      <w:r>
        <w:t xml:space="preserve">I am in </w:t>
      </w:r>
      <w:r w:rsidRPr="000830BC">
        <w:rPr>
          <w:b/>
        </w:rPr>
        <w:t>Java Interview</w:t>
      </w:r>
      <w:r>
        <w:t xml:space="preserve"> </w:t>
      </w:r>
      <w:r w:rsidRPr="000830BC">
        <w:rPr>
          <w:b/>
        </w:rPr>
        <w:t>Panel</w:t>
      </w:r>
      <w:r>
        <w:t xml:space="preserve"> in IBM.</w:t>
      </w:r>
      <w:bookmarkStart w:id="0" w:name="_GoBack"/>
      <w:bookmarkEnd w:id="0"/>
    </w:p>
    <w:p w:rsidR="000830BC" w:rsidRDefault="000830BC" w:rsidP="000830BC">
      <w:pPr>
        <w:pStyle w:val="ListParagraph"/>
        <w:numPr>
          <w:ilvl w:val="0"/>
          <w:numId w:val="7"/>
        </w:numPr>
      </w:pPr>
      <w:r w:rsidRPr="00D7443E">
        <w:t>My Student</w:t>
      </w:r>
      <w:r>
        <w:t>s</w:t>
      </w:r>
      <w:r w:rsidRPr="00D7443E">
        <w:t xml:space="preserve"> are </w:t>
      </w:r>
      <w:r w:rsidRPr="000830BC">
        <w:rPr>
          <w:b/>
        </w:rPr>
        <w:t>successfully crack java Interview</w:t>
      </w:r>
      <w:r w:rsidRPr="00D7443E">
        <w:t xml:space="preserve"> on Company like TCS, CTS, IBM</w:t>
      </w:r>
      <w:r>
        <w:t xml:space="preserve"> etc</w:t>
      </w:r>
      <w:r w:rsidRPr="00D7443E">
        <w:t>.</w:t>
      </w:r>
    </w:p>
    <w:p w:rsidR="000830BC" w:rsidRPr="000830BC" w:rsidRDefault="000830BC" w:rsidP="000830BC">
      <w:pPr>
        <w:pStyle w:val="ListParagraph"/>
        <w:numPr>
          <w:ilvl w:val="0"/>
          <w:numId w:val="7"/>
        </w:numPr>
      </w:pPr>
      <w:r w:rsidRPr="000830BC">
        <w:rPr>
          <w:b/>
          <w:i/>
        </w:rPr>
        <w:t xml:space="preserve">1000 Visitors /day on my blog  </w:t>
      </w:r>
      <w:hyperlink r:id="rId8" w:history="1">
        <w:r w:rsidRPr="000830BC">
          <w:rPr>
            <w:rStyle w:val="Hyperlink"/>
            <w:b/>
          </w:rPr>
          <w:t>http://javaonfly.blogspot.in/</w:t>
        </w:r>
      </w:hyperlink>
      <w:r w:rsidRPr="000830BC">
        <w:rPr>
          <w:b/>
        </w:rPr>
        <w:t xml:space="preserve"> </w:t>
      </w:r>
    </w:p>
    <w:p w:rsidR="000830BC" w:rsidRPr="00D7443E" w:rsidRDefault="000830BC" w:rsidP="000830BC">
      <w:pPr>
        <w:pStyle w:val="ListParagraph"/>
        <w:numPr>
          <w:ilvl w:val="0"/>
          <w:numId w:val="7"/>
        </w:numPr>
      </w:pPr>
      <w:r w:rsidRPr="000830BC">
        <w:rPr>
          <w:b/>
          <w:i/>
        </w:rPr>
        <w:t>98% percentile in TECHGIG</w:t>
      </w:r>
      <w:r w:rsidRPr="000830BC">
        <w:rPr>
          <w:i/>
        </w:rPr>
        <w:t xml:space="preserve"> </w:t>
      </w:r>
      <w:r w:rsidRPr="000830BC">
        <w:rPr>
          <w:b/>
          <w:i/>
        </w:rPr>
        <w:t>Online java coding Competition</w:t>
      </w:r>
    </w:p>
    <w:p w:rsidR="000830BC" w:rsidRDefault="000830BC" w:rsidP="000830BC">
      <w:pPr>
        <w:pStyle w:val="ListParagraph"/>
        <w:numPr>
          <w:ilvl w:val="0"/>
          <w:numId w:val="7"/>
        </w:numPr>
      </w:pPr>
      <w:proofErr w:type="gramStart"/>
      <w:r>
        <w:t xml:space="preserve">“ </w:t>
      </w:r>
      <w:r w:rsidRPr="000830BC">
        <w:rPr>
          <w:b/>
        </w:rPr>
        <w:t>IBM</w:t>
      </w:r>
      <w:proofErr w:type="gramEnd"/>
      <w:r w:rsidRPr="000830BC">
        <w:rPr>
          <w:b/>
        </w:rPr>
        <w:t xml:space="preserve"> Eminence &amp; Excellence</w:t>
      </w:r>
      <w:r>
        <w:t>”  for Best performer in Project.</w:t>
      </w:r>
    </w:p>
    <w:p w:rsidR="000830BC" w:rsidRDefault="000830BC" w:rsidP="000830BC">
      <w:pPr>
        <w:pStyle w:val="ListParagraph"/>
        <w:numPr>
          <w:ilvl w:val="0"/>
          <w:numId w:val="7"/>
        </w:numPr>
      </w:pPr>
      <w:r>
        <w:t xml:space="preserve">” </w:t>
      </w:r>
      <w:r w:rsidRPr="000830BC">
        <w:rPr>
          <w:b/>
        </w:rPr>
        <w:t>IBM Spark award</w:t>
      </w:r>
      <w:r>
        <w:t xml:space="preserve">” for Innovation and outstanding Performance. </w:t>
      </w:r>
    </w:p>
    <w:p w:rsidR="000830BC" w:rsidRDefault="000830BC" w:rsidP="000830BC">
      <w:pPr>
        <w:pStyle w:val="ListParagraph"/>
        <w:numPr>
          <w:ilvl w:val="0"/>
          <w:numId w:val="7"/>
        </w:numPr>
      </w:pPr>
      <w:r>
        <w:t>“</w:t>
      </w:r>
      <w:r w:rsidRPr="000830BC">
        <w:rPr>
          <w:b/>
        </w:rPr>
        <w:t>IBM Deep Skill Award</w:t>
      </w:r>
      <w:r>
        <w:t xml:space="preserve">” for Knowledge in Niche skills like </w:t>
      </w:r>
      <w:proofErr w:type="spellStart"/>
      <w:proofErr w:type="gramStart"/>
      <w:r>
        <w:t>Devops,Microservices</w:t>
      </w:r>
      <w:proofErr w:type="spellEnd"/>
      <w:proofErr w:type="gramEnd"/>
      <w:r>
        <w:t xml:space="preserve"> etc.</w:t>
      </w:r>
    </w:p>
    <w:p w:rsidR="000830BC" w:rsidRDefault="000830BC" w:rsidP="000830BC">
      <w:pPr>
        <w:pStyle w:val="ListParagraph"/>
        <w:numPr>
          <w:ilvl w:val="0"/>
          <w:numId w:val="7"/>
        </w:numPr>
      </w:pPr>
      <w:r w:rsidRPr="000830BC">
        <w:rPr>
          <w:b/>
        </w:rPr>
        <w:t>“</w:t>
      </w:r>
      <w:proofErr w:type="spellStart"/>
      <w:r w:rsidRPr="000830BC">
        <w:rPr>
          <w:b/>
        </w:rPr>
        <w:t>Techathon</w:t>
      </w:r>
      <w:proofErr w:type="spellEnd"/>
      <w:r w:rsidRPr="000830BC">
        <w:rPr>
          <w:b/>
        </w:rPr>
        <w:t xml:space="preserve"> jury </w:t>
      </w:r>
      <w:proofErr w:type="gramStart"/>
      <w:r w:rsidRPr="000830BC">
        <w:rPr>
          <w:b/>
        </w:rPr>
        <w:t>Award”</w:t>
      </w:r>
      <w:r>
        <w:t xml:space="preserve">  :</w:t>
      </w:r>
      <w:proofErr w:type="gramEnd"/>
      <w:r>
        <w:t xml:space="preserve"> </w:t>
      </w:r>
      <w:r w:rsidRPr="000830BC">
        <w:rPr>
          <w:b/>
          <w:i/>
        </w:rPr>
        <w:t xml:space="preserve">  IBM Coding competition challenge all over India</w:t>
      </w:r>
      <w:r>
        <w:t xml:space="preserve">. </w:t>
      </w:r>
    </w:p>
    <w:p w:rsidR="000830BC" w:rsidRDefault="000830BC" w:rsidP="000830BC">
      <w:pPr>
        <w:pStyle w:val="ListParagraph"/>
        <w:numPr>
          <w:ilvl w:val="0"/>
          <w:numId w:val="7"/>
        </w:numPr>
      </w:pPr>
      <w:r>
        <w:t xml:space="preserve">I love to do </w:t>
      </w:r>
      <w:r w:rsidRPr="000830BC">
        <w:rPr>
          <w:b/>
        </w:rPr>
        <w:t>photography</w:t>
      </w:r>
      <w:r>
        <w:t xml:space="preserve"> My photo was published in </w:t>
      </w:r>
      <w:r w:rsidRPr="000830BC">
        <w:rPr>
          <w:b/>
        </w:rPr>
        <w:t>t2(Telegraph</w:t>
      </w:r>
      <w:proofErr w:type="gramStart"/>
      <w:r w:rsidRPr="000830BC">
        <w:rPr>
          <w:b/>
        </w:rPr>
        <w:t>),Epson</w:t>
      </w:r>
      <w:proofErr w:type="gramEnd"/>
      <w:r w:rsidRPr="000830BC">
        <w:rPr>
          <w:b/>
        </w:rPr>
        <w:t xml:space="preserve"> and </w:t>
      </w:r>
      <w:proofErr w:type="spellStart"/>
      <w:r w:rsidRPr="000830BC">
        <w:rPr>
          <w:b/>
        </w:rPr>
        <w:t>Pixoto</w:t>
      </w:r>
      <w:proofErr w:type="spellEnd"/>
      <w:r w:rsidRPr="000830BC">
        <w:rPr>
          <w:b/>
        </w:rPr>
        <w:t xml:space="preserve"> you</w:t>
      </w:r>
    </w:p>
    <w:p w:rsidR="000830BC" w:rsidRPr="00C2633A" w:rsidRDefault="000830BC" w:rsidP="000830BC">
      <w:pPr>
        <w:pStyle w:val="ListParagraph"/>
        <w:numPr>
          <w:ilvl w:val="0"/>
          <w:numId w:val="7"/>
        </w:numPr>
      </w:pPr>
      <w:r>
        <w:t xml:space="preserve">My photo was published in </w:t>
      </w:r>
      <w:r w:rsidRPr="000830BC">
        <w:rPr>
          <w:b/>
          <w:i/>
        </w:rPr>
        <w:t xml:space="preserve">“Daily Dozen” </w:t>
      </w:r>
      <w:r>
        <w:t xml:space="preserve">in </w:t>
      </w:r>
      <w:r w:rsidRPr="000830BC">
        <w:rPr>
          <w:b/>
          <w:i/>
        </w:rPr>
        <w:t>National geography.</w:t>
      </w:r>
    </w:p>
    <w:p w:rsidR="00542C6F" w:rsidRDefault="00542C6F" w:rsidP="00D7443E">
      <w:pPr>
        <w:pStyle w:val="ListParagraph"/>
        <w:ind w:left="1440"/>
      </w:pPr>
    </w:p>
    <w:sectPr w:rsidR="0054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236E"/>
    <w:multiLevelType w:val="hybridMultilevel"/>
    <w:tmpl w:val="08B20CA4"/>
    <w:lvl w:ilvl="0" w:tplc="6ABE5F22">
      <w:start w:val="1"/>
      <w:numFmt w:val="decimal"/>
      <w:lvlText w:val="%1"/>
      <w:lvlJc w:val="left"/>
      <w:pPr>
        <w:ind w:left="825" w:hanging="465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8686C"/>
    <w:multiLevelType w:val="hybridMultilevel"/>
    <w:tmpl w:val="6C440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8275D4"/>
    <w:multiLevelType w:val="hybridMultilevel"/>
    <w:tmpl w:val="160881E8"/>
    <w:lvl w:ilvl="0" w:tplc="2EE20CA2">
      <w:start w:val="10"/>
      <w:numFmt w:val="decimal"/>
      <w:lvlText w:val="%1."/>
      <w:lvlJc w:val="left"/>
      <w:pPr>
        <w:ind w:left="1185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 w15:restartNumberingAfterBreak="0">
    <w:nsid w:val="22056352"/>
    <w:multiLevelType w:val="hybridMultilevel"/>
    <w:tmpl w:val="2D103CB6"/>
    <w:lvl w:ilvl="0" w:tplc="2EE20CA2">
      <w:start w:val="10"/>
      <w:numFmt w:val="decimal"/>
      <w:lvlText w:val="%1."/>
      <w:lvlJc w:val="left"/>
      <w:pPr>
        <w:ind w:left="1185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71EA1"/>
    <w:multiLevelType w:val="hybridMultilevel"/>
    <w:tmpl w:val="664CE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815F5"/>
    <w:multiLevelType w:val="hybridMultilevel"/>
    <w:tmpl w:val="20A6C04E"/>
    <w:lvl w:ilvl="0" w:tplc="2EE20CA2">
      <w:start w:val="10"/>
      <w:numFmt w:val="decimal"/>
      <w:lvlText w:val="%1."/>
      <w:lvlJc w:val="left"/>
      <w:pPr>
        <w:ind w:left="1185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E6A82"/>
    <w:multiLevelType w:val="hybridMultilevel"/>
    <w:tmpl w:val="8EEA10A2"/>
    <w:lvl w:ilvl="0" w:tplc="04090011">
      <w:start w:val="1"/>
      <w:numFmt w:val="decimal"/>
      <w:lvlText w:val="%1)"/>
      <w:lvlJc w:val="left"/>
      <w:pPr>
        <w:ind w:left="1185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72"/>
    <w:rsid w:val="000830BC"/>
    <w:rsid w:val="000B1EFA"/>
    <w:rsid w:val="00251C72"/>
    <w:rsid w:val="00542C6F"/>
    <w:rsid w:val="00A228C5"/>
    <w:rsid w:val="00C2633A"/>
    <w:rsid w:val="00D7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EBE2"/>
  <w15:chartTrackingRefBased/>
  <w15:docId w15:val="{333C6CD4-A182-4050-A25E-37040D37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onfly.blogspot.i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acebook.com/artofjavapro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avaonfly.blogspot.i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53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</cp:revision>
  <dcterms:created xsi:type="dcterms:W3CDTF">2016-08-21T14:15:00Z</dcterms:created>
  <dcterms:modified xsi:type="dcterms:W3CDTF">2016-08-21T15:08:00Z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